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5D8" w:rsidRDefault="00AB42E3" w:rsidP="00AB42E3">
      <w:pPr>
        <w:pStyle w:val="Rubrik1"/>
      </w:pPr>
      <w:r>
        <w:t>Hemligt dokument</w:t>
      </w:r>
    </w:p>
    <w:p w:rsidR="00AB42E3" w:rsidRDefault="00AB42E3" w:rsidP="00AB42E3">
      <w:r>
        <w:t>Lite brödtext</w:t>
      </w:r>
    </w:p>
    <w:p w:rsidR="00AB42E3" w:rsidRDefault="00AB42E3" w:rsidP="00AB42E3"/>
    <w:p w:rsidR="00AB42E3" w:rsidRDefault="00AB42E3" w:rsidP="00AB42E3">
      <w:pPr>
        <w:pStyle w:val="Rubrik2"/>
      </w:pPr>
      <w:r>
        <w:t>Personalia</w:t>
      </w:r>
      <w:bookmarkStart w:id="0" w:name="_GoBack"/>
      <w:bookmarkEnd w:id="0"/>
    </w:p>
    <w:p w:rsidR="00AB42E3" w:rsidRDefault="00AB42E3" w:rsidP="00AB42E3">
      <w:r>
        <w:t>Personnr: 123456-7890</w:t>
      </w:r>
    </w:p>
    <w:p w:rsidR="00AB42E3" w:rsidRDefault="00AB42E3" w:rsidP="00AB42E3">
      <w:r>
        <w:t xml:space="preserve">Namn: Namn </w:t>
      </w:r>
      <w:proofErr w:type="spellStart"/>
      <w:r>
        <w:t>Namnsson</w:t>
      </w:r>
      <w:proofErr w:type="spellEnd"/>
    </w:p>
    <w:p w:rsidR="00AB42E3" w:rsidRDefault="00AB42E3" w:rsidP="00AB42E3"/>
    <w:p w:rsidR="00AB42E3" w:rsidRDefault="00AB42E3" w:rsidP="00AB42E3">
      <w:pPr>
        <w:pStyle w:val="Rubrik2"/>
      </w:pPr>
      <w:r>
        <w:t>Brottmål</w:t>
      </w:r>
    </w:p>
    <w:p w:rsidR="00AB42E3" w:rsidRDefault="00AB42E3" w:rsidP="00AB42E3">
      <w:r>
        <w:t>Mål 123-65</w:t>
      </w:r>
    </w:p>
    <w:p w:rsidR="00AB42E3" w:rsidRDefault="00554734" w:rsidP="00AB42E3">
      <w:r>
        <w:t>Kommentar om att personen varit dömd i brottmål</w:t>
      </w:r>
    </w:p>
    <w:p w:rsidR="00AB42E3" w:rsidRDefault="00AB42E3" w:rsidP="00AB42E3"/>
    <w:p w:rsidR="00AB42E3" w:rsidRDefault="00AB42E3" w:rsidP="00AB42E3">
      <w:pPr>
        <w:pStyle w:val="Rubrik2"/>
      </w:pPr>
      <w:r w:rsidRPr="00AB42E3">
        <w:t>Ekonomi</w:t>
      </w:r>
    </w:p>
    <w:p w:rsidR="00AB42E3" w:rsidRDefault="00AB42E3" w:rsidP="00AB42E3">
      <w:r>
        <w:t>Årsinkomst 2013: 514 000 kr</w:t>
      </w:r>
    </w:p>
    <w:p w:rsidR="00AB42E3" w:rsidRDefault="00AB42E3" w:rsidP="00AB42E3">
      <w:r>
        <w:t>2012: 123 000 kr</w:t>
      </w:r>
    </w:p>
    <w:p w:rsidR="00AB42E3" w:rsidRDefault="00AB42E3" w:rsidP="00AB42E3"/>
    <w:p w:rsidR="00AB42E3" w:rsidRDefault="00AB42E3" w:rsidP="00AB42E3">
      <w:r>
        <w:t>Skulder:</w:t>
      </w:r>
      <w:r w:rsidR="00554734">
        <w:t xml:space="preserve"> 141 000 kr</w:t>
      </w:r>
    </w:p>
    <w:p w:rsidR="00554734" w:rsidRDefault="00554734" w:rsidP="00AB42E3">
      <w:r>
        <w:t>Kronofogden: 3st betalningsanmärkningar 2011-2012</w:t>
      </w:r>
    </w:p>
    <w:p w:rsidR="00554734" w:rsidRPr="00AB42E3" w:rsidRDefault="00554734" w:rsidP="00554734">
      <w:pPr>
        <w:pStyle w:val="Rubrik2"/>
      </w:pPr>
    </w:p>
    <w:p w:rsidR="00AB42E3" w:rsidRDefault="00554734" w:rsidP="00554734">
      <w:pPr>
        <w:pStyle w:val="Rubrik2"/>
      </w:pPr>
      <w:r>
        <w:t>Övrigt</w:t>
      </w:r>
    </w:p>
    <w:p w:rsidR="00554734" w:rsidRPr="00554734" w:rsidRDefault="00554734" w:rsidP="00554734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sectPr w:rsidR="00554734" w:rsidRPr="0055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E3"/>
    <w:rsid w:val="00554734"/>
    <w:rsid w:val="008125D8"/>
    <w:rsid w:val="00AB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2FE70294.dotm</Template>
  <TotalTime>68</TotalTime>
  <Pages>1</Pages>
  <Words>47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Pensionsmyndigheten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Hansson</dc:creator>
  <cp:lastModifiedBy>Love Hansson</cp:lastModifiedBy>
  <cp:revision>1</cp:revision>
  <dcterms:created xsi:type="dcterms:W3CDTF">2015-01-16T13:08:00Z</dcterms:created>
  <dcterms:modified xsi:type="dcterms:W3CDTF">2015-01-16T15:02:00Z</dcterms:modified>
</cp:coreProperties>
</file>